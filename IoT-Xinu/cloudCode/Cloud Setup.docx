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7F427" w14:textId="778E5D59" w:rsidR="00A659F9" w:rsidRPr="00A659F9" w:rsidRDefault="00CE2953" w:rsidP="00A659F9">
      <w:pPr>
        <w:pStyle w:val="Heading1"/>
      </w:pPr>
      <w:r>
        <w:t>Cloud Setup</w:t>
      </w:r>
    </w:p>
    <w:p w14:paraId="5E400E30" w14:textId="6456911B" w:rsidR="005828DB" w:rsidRDefault="001B6C1F" w:rsidP="001B6C1F">
      <w:pPr>
        <w:pStyle w:val="ListNumber"/>
      </w:pPr>
      <w:r>
        <w:t>Unzip the dosProjCloud.zip code and copy it in your workspace.</w:t>
      </w:r>
    </w:p>
    <w:p w14:paraId="4C8A5FE4" w14:textId="63F600F7" w:rsidR="00996588" w:rsidRDefault="00996588" w:rsidP="001B6C1F">
      <w:pPr>
        <w:pStyle w:val="ListNumber"/>
      </w:pPr>
      <w:r>
        <w:t>Open terminal/ Command prompt</w:t>
      </w:r>
    </w:p>
    <w:p w14:paraId="354B5AF9" w14:textId="76C83331" w:rsidR="00775A87" w:rsidRDefault="00BC09A1" w:rsidP="001B6C1F">
      <w:pPr>
        <w:pStyle w:val="ListNumber"/>
      </w:pPr>
      <w:r>
        <w:t>Install H</w:t>
      </w:r>
      <w:r w:rsidR="00775A87">
        <w:t>omebrew</w:t>
      </w:r>
    </w:p>
    <w:p w14:paraId="77CF49C3" w14:textId="47043E51" w:rsidR="0019187E" w:rsidRPr="0019187E" w:rsidRDefault="0019187E" w:rsidP="0019187E">
      <w:pPr>
        <w:pStyle w:val="ListNumber"/>
        <w:numPr>
          <w:ilvl w:val="1"/>
          <w:numId w:val="14"/>
        </w:numPr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19187E">
        <w:rPr>
          <w:shd w:val="clear" w:color="auto" w:fill="F9F9F9"/>
          <w:lang w:eastAsia="en-US"/>
        </w:rPr>
        <w:t>ruby -e “$(curl -fsSL https://raw.githubusercontent.com/Homebrew/install/master/install)”</w:t>
      </w:r>
    </w:p>
    <w:p w14:paraId="0A382EAE" w14:textId="3CF0C2C7" w:rsidR="00775A87" w:rsidRDefault="00DA6941" w:rsidP="001B6C1F">
      <w:pPr>
        <w:pStyle w:val="ListNumber"/>
      </w:pPr>
      <w:r>
        <w:t xml:space="preserve">Install NodeJS </w:t>
      </w:r>
    </w:p>
    <w:p w14:paraId="4EDD7434" w14:textId="7356D8B2" w:rsidR="00DA6941" w:rsidRDefault="00DA6941" w:rsidP="00DA6941">
      <w:pPr>
        <w:pStyle w:val="ListNumber"/>
        <w:numPr>
          <w:ilvl w:val="1"/>
          <w:numId w:val="14"/>
        </w:numPr>
      </w:pPr>
      <w:r>
        <w:t>brew install node</w:t>
      </w:r>
    </w:p>
    <w:p w14:paraId="65C40FCF" w14:textId="21916B70" w:rsidR="00DA6941" w:rsidRDefault="00BC09A1" w:rsidP="00DA6941">
      <w:pPr>
        <w:pStyle w:val="ListNumber"/>
      </w:pPr>
      <w:r>
        <w:t>Install MongoDB</w:t>
      </w:r>
    </w:p>
    <w:p w14:paraId="092D1529" w14:textId="61600BCC" w:rsidR="00BC09A1" w:rsidRDefault="00BC09A1" w:rsidP="00BC09A1">
      <w:pPr>
        <w:pStyle w:val="ListNumber"/>
        <w:numPr>
          <w:ilvl w:val="1"/>
          <w:numId w:val="14"/>
        </w:numPr>
      </w:pPr>
      <w:r>
        <w:t>brew install mongodb</w:t>
      </w:r>
    </w:p>
    <w:p w14:paraId="62D35B3D" w14:textId="084D4BF2" w:rsidR="00BC09A1" w:rsidRDefault="00BC09A1" w:rsidP="00BC09A1">
      <w:pPr>
        <w:pStyle w:val="ListNumber"/>
      </w:pPr>
      <w:r>
        <w:t>Install GruntCLI</w:t>
      </w:r>
    </w:p>
    <w:p w14:paraId="4BEAC325" w14:textId="218E431C" w:rsidR="00BC09A1" w:rsidRDefault="00BC09A1" w:rsidP="00BC09A1">
      <w:pPr>
        <w:pStyle w:val="ListNumber"/>
        <w:numPr>
          <w:ilvl w:val="1"/>
          <w:numId w:val="14"/>
        </w:numPr>
      </w:pPr>
      <w:r>
        <w:t>npm install –g grunt-cli</w:t>
      </w:r>
    </w:p>
    <w:p w14:paraId="50F35199" w14:textId="18432346" w:rsidR="00BC09A1" w:rsidRDefault="001F132A" w:rsidP="00BC09A1">
      <w:pPr>
        <w:pStyle w:val="ListNumber"/>
      </w:pPr>
      <w:r>
        <w:t>Install Bower</w:t>
      </w:r>
    </w:p>
    <w:p w14:paraId="725093CD" w14:textId="2D26B70B" w:rsidR="001F132A" w:rsidRDefault="001F132A" w:rsidP="001F132A">
      <w:pPr>
        <w:pStyle w:val="ListNumber"/>
        <w:numPr>
          <w:ilvl w:val="1"/>
          <w:numId w:val="14"/>
        </w:numPr>
      </w:pPr>
      <w:r>
        <w:t>npm install –g bower</w:t>
      </w:r>
    </w:p>
    <w:p w14:paraId="367477DA" w14:textId="00C9013C" w:rsidR="001F132A" w:rsidRDefault="001F132A" w:rsidP="001F132A">
      <w:pPr>
        <w:pStyle w:val="ListNumber"/>
      </w:pPr>
      <w:r>
        <w:t>Run Mong</w:t>
      </w:r>
      <w:r w:rsidR="00492E77">
        <w:t>o</w:t>
      </w:r>
      <w:r>
        <w:t>DB</w:t>
      </w:r>
    </w:p>
    <w:p w14:paraId="2BA00FBA" w14:textId="6D6208CF" w:rsidR="00A659F9" w:rsidRDefault="001F132A" w:rsidP="00400A0A">
      <w:pPr>
        <w:pStyle w:val="ListNumber"/>
        <w:numPr>
          <w:ilvl w:val="1"/>
          <w:numId w:val="14"/>
        </w:numPr>
      </w:pPr>
      <w:r>
        <w:t>mongod</w:t>
      </w:r>
    </w:p>
    <w:p w14:paraId="24280C09" w14:textId="7169CA3D" w:rsidR="00A659F9" w:rsidRDefault="00A659F9" w:rsidP="00A659F9">
      <w:pPr>
        <w:pStyle w:val="Heading3"/>
      </w:pPr>
      <w:r>
        <w:t>Install NodeJS Modules</w:t>
      </w:r>
    </w:p>
    <w:p w14:paraId="2F6283DF" w14:textId="24BD1DC6" w:rsidR="00A659F9" w:rsidRDefault="00492E77" w:rsidP="001A48CE">
      <w:pPr>
        <w:pStyle w:val="ListNumber"/>
      </w:pPr>
      <w:r>
        <w:t>Move to server folder of dosProj</w:t>
      </w:r>
      <w:r w:rsidR="00BA65AE">
        <w:t>Cloud</w:t>
      </w:r>
      <w:r w:rsidR="00AB2086">
        <w:t xml:space="preserve"> (project root folder)</w:t>
      </w:r>
      <w:r>
        <w:t xml:space="preserve"> and run the following comm</w:t>
      </w:r>
      <w:r w:rsidR="00F66906">
        <w:t>ands in terminal/command prompt</w:t>
      </w:r>
    </w:p>
    <w:p w14:paraId="4591F56F" w14:textId="16DA94CD" w:rsidR="00492E77" w:rsidRDefault="00492E77" w:rsidP="00492E77">
      <w:pPr>
        <w:pStyle w:val="ListNumber"/>
        <w:numPr>
          <w:ilvl w:val="1"/>
          <w:numId w:val="14"/>
        </w:numPr>
      </w:pPr>
      <w:r>
        <w:t xml:space="preserve">npm install --save </w:t>
      </w:r>
      <w:r w:rsidR="00C8130A">
        <w:t>express</w:t>
      </w:r>
    </w:p>
    <w:p w14:paraId="13889147" w14:textId="22F35000" w:rsidR="00C8130A" w:rsidRDefault="00C8130A" w:rsidP="00C8130A">
      <w:pPr>
        <w:pStyle w:val="ListNumber"/>
        <w:numPr>
          <w:ilvl w:val="1"/>
          <w:numId w:val="14"/>
        </w:numPr>
      </w:pPr>
      <w:r>
        <w:t>npm install --save mongoose</w:t>
      </w:r>
    </w:p>
    <w:p w14:paraId="29CE030B" w14:textId="4089C7F6" w:rsidR="00492E77" w:rsidRDefault="00492E77" w:rsidP="00492E77">
      <w:pPr>
        <w:pStyle w:val="ListNumber"/>
        <w:numPr>
          <w:ilvl w:val="1"/>
          <w:numId w:val="14"/>
        </w:numPr>
      </w:pPr>
      <w:r>
        <w:t>npm install --save node-restful</w:t>
      </w:r>
    </w:p>
    <w:p w14:paraId="7BBD3B40" w14:textId="10AE844D" w:rsidR="00492E77" w:rsidRDefault="00492E77" w:rsidP="00492E77">
      <w:pPr>
        <w:pStyle w:val="ListNumber"/>
        <w:numPr>
          <w:ilvl w:val="1"/>
          <w:numId w:val="14"/>
        </w:numPr>
      </w:pPr>
      <w:r>
        <w:t xml:space="preserve">npm install </w:t>
      </w:r>
      <w:r w:rsidR="000121EB">
        <w:t>--save method-override</w:t>
      </w:r>
    </w:p>
    <w:p w14:paraId="1FFEE546" w14:textId="621E3233" w:rsidR="000121EB" w:rsidRDefault="000121EB" w:rsidP="00492E77">
      <w:pPr>
        <w:pStyle w:val="ListNumber"/>
        <w:numPr>
          <w:ilvl w:val="1"/>
          <w:numId w:val="14"/>
        </w:numPr>
      </w:pPr>
      <w:r>
        <w:lastRenderedPageBreak/>
        <w:t>npm install --save body-parser</w:t>
      </w:r>
    </w:p>
    <w:p w14:paraId="795F8FD7" w14:textId="3B78BB8C" w:rsidR="000121EB" w:rsidRDefault="000121EB" w:rsidP="00492E77">
      <w:pPr>
        <w:pStyle w:val="ListNumber"/>
        <w:numPr>
          <w:ilvl w:val="1"/>
          <w:numId w:val="14"/>
        </w:numPr>
      </w:pPr>
      <w:r>
        <w:t>npm install --save lodash</w:t>
      </w:r>
    </w:p>
    <w:p w14:paraId="071335AC" w14:textId="51924E32" w:rsidR="00D53FB0" w:rsidRDefault="00D53FB0" w:rsidP="00D53FB0">
      <w:pPr>
        <w:pStyle w:val="ListNumber"/>
      </w:pPr>
      <w:r>
        <w:t xml:space="preserve"> A new folder named “node_modules” should have been created inside the server folder.</w:t>
      </w:r>
    </w:p>
    <w:p w14:paraId="469E2ABC" w14:textId="1A87757D" w:rsidR="003E0821" w:rsidRDefault="003E0821" w:rsidP="003E0821">
      <w:pPr>
        <w:pStyle w:val="Heading3"/>
      </w:pPr>
      <w:r>
        <w:t>Install Angular JS Modules</w:t>
      </w:r>
    </w:p>
    <w:p w14:paraId="2C11FE40" w14:textId="28B2A0EA" w:rsidR="003E0821" w:rsidRDefault="003E0821" w:rsidP="003E0821">
      <w:pPr>
        <w:pStyle w:val="ListNumber"/>
      </w:pPr>
      <w:r>
        <w:t>Move to client folder of dosProjCloud (project root folder) and run the following commands in terminal/command prompt</w:t>
      </w:r>
    </w:p>
    <w:p w14:paraId="59B2F5F4" w14:textId="6EDF20A9" w:rsidR="003E0821" w:rsidRDefault="003E0821" w:rsidP="003E0821">
      <w:pPr>
        <w:pStyle w:val="ListNumber"/>
        <w:numPr>
          <w:ilvl w:val="1"/>
          <w:numId w:val="14"/>
        </w:numPr>
      </w:pPr>
      <w:r>
        <w:t>npm install -g yo</w:t>
      </w:r>
    </w:p>
    <w:p w14:paraId="00F4D58E" w14:textId="7750FCC8" w:rsidR="003E0821" w:rsidRDefault="003E0821" w:rsidP="003E0821">
      <w:pPr>
        <w:pStyle w:val="ListNumber"/>
        <w:numPr>
          <w:ilvl w:val="1"/>
          <w:numId w:val="14"/>
        </w:numPr>
      </w:pPr>
      <w:r>
        <w:t>npm install -g generator-angular</w:t>
      </w:r>
    </w:p>
    <w:p w14:paraId="78FE769E" w14:textId="5519963D" w:rsidR="003E0821" w:rsidRDefault="003E0821" w:rsidP="003E0821">
      <w:pPr>
        <w:pStyle w:val="ListNumber"/>
        <w:numPr>
          <w:ilvl w:val="1"/>
          <w:numId w:val="14"/>
        </w:numPr>
      </w:pPr>
      <w:r>
        <w:t>yo angular</w:t>
      </w:r>
    </w:p>
    <w:p w14:paraId="4ECE89B4" w14:textId="777127DA" w:rsidR="0019187E" w:rsidRDefault="0019187E" w:rsidP="00610C45">
      <w:pPr>
        <w:pStyle w:val="ListNumber"/>
        <w:numPr>
          <w:ilvl w:val="2"/>
          <w:numId w:val="14"/>
        </w:numPr>
      </w:pPr>
      <w:r>
        <w:t>Select Yes for Sass, Bootstrap and Sass version of Bootstrap</w:t>
      </w:r>
    </w:p>
    <w:p w14:paraId="4B12CFBB" w14:textId="4D8D206E" w:rsidR="0019187E" w:rsidRDefault="0019187E" w:rsidP="00610C45">
      <w:pPr>
        <w:pStyle w:val="ListNumber"/>
        <w:numPr>
          <w:ilvl w:val="2"/>
          <w:numId w:val="14"/>
        </w:numPr>
      </w:pPr>
      <w:r>
        <w:t>Select angular-route.js for modules. Unselect others</w:t>
      </w:r>
    </w:p>
    <w:p w14:paraId="3A220D54" w14:textId="395B9FED" w:rsidR="0019187E" w:rsidRDefault="0019187E" w:rsidP="00610C45">
      <w:pPr>
        <w:pStyle w:val="ListNumber"/>
        <w:numPr>
          <w:ilvl w:val="2"/>
          <w:numId w:val="14"/>
        </w:numPr>
      </w:pPr>
      <w:r>
        <w:t>Select No for gulp</w:t>
      </w:r>
    </w:p>
    <w:p w14:paraId="125D6D0A" w14:textId="77777777" w:rsidR="00D24112" w:rsidRDefault="0019187E" w:rsidP="00610C45">
      <w:pPr>
        <w:pStyle w:val="ListNumber"/>
        <w:numPr>
          <w:ilvl w:val="2"/>
          <w:numId w:val="14"/>
        </w:numPr>
      </w:pPr>
      <w:r>
        <w:t xml:space="preserve">If it asks for Karma, </w:t>
      </w:r>
      <w:r w:rsidR="001D2AC4">
        <w:t>enter “npm install -g karma”</w:t>
      </w:r>
    </w:p>
    <w:p w14:paraId="211F79D7" w14:textId="77777777" w:rsidR="0052670B" w:rsidRDefault="00D24112" w:rsidP="0052670B">
      <w:pPr>
        <w:pStyle w:val="ListNumber"/>
        <w:numPr>
          <w:ilvl w:val="1"/>
          <w:numId w:val="14"/>
        </w:numPr>
      </w:pPr>
      <w:r>
        <w:rPr>
          <w:rStyle w:val="s1"/>
        </w:rPr>
        <w:t>bower install angular-material --save</w:t>
      </w:r>
    </w:p>
    <w:p w14:paraId="6BEAD40C" w14:textId="2A5EA5EF" w:rsidR="0052670B" w:rsidRDefault="0052670B" w:rsidP="0052670B">
      <w:pPr>
        <w:pStyle w:val="ListNumber"/>
        <w:numPr>
          <w:ilvl w:val="1"/>
          <w:numId w:val="14"/>
        </w:numPr>
      </w:pPr>
      <w:r w:rsidRPr="0052670B">
        <w:rPr>
          <w:lang w:eastAsia="en-US"/>
        </w:rPr>
        <w:t>bower install restangular</w:t>
      </w:r>
      <w:r>
        <w:rPr>
          <w:lang w:eastAsia="en-US"/>
        </w:rPr>
        <w:t xml:space="preserve"> --save</w:t>
      </w:r>
    </w:p>
    <w:p w14:paraId="5A360830" w14:textId="21839286" w:rsidR="0052670B" w:rsidRDefault="0052670B" w:rsidP="0052670B">
      <w:pPr>
        <w:pStyle w:val="ListNumber"/>
        <w:numPr>
          <w:ilvl w:val="1"/>
          <w:numId w:val="14"/>
        </w:numPr>
      </w:pPr>
      <w:r>
        <w:rPr>
          <w:lang w:eastAsia="en-US"/>
        </w:rPr>
        <w:t>bower install highcharts --save</w:t>
      </w:r>
    </w:p>
    <w:p w14:paraId="7F778D85" w14:textId="6467AACD" w:rsidR="00297D0F" w:rsidRDefault="0052670B" w:rsidP="00297D0F">
      <w:pPr>
        <w:pStyle w:val="ListNumber"/>
        <w:numPr>
          <w:ilvl w:val="1"/>
          <w:numId w:val="14"/>
        </w:numPr>
      </w:pPr>
      <w:r>
        <w:rPr>
          <w:lang w:eastAsia="en-US"/>
        </w:rPr>
        <w:t>bower install highcharts-ng --save</w:t>
      </w:r>
      <w:r w:rsidR="00297D0F">
        <w:t xml:space="preserve"> </w:t>
      </w:r>
    </w:p>
    <w:p w14:paraId="57F66982" w14:textId="58FD8826" w:rsidR="003D03A7" w:rsidRDefault="003D03A7" w:rsidP="003D03A7">
      <w:pPr>
        <w:pStyle w:val="ListNumber"/>
      </w:pPr>
      <w:r>
        <w:t xml:space="preserve"> Once</w:t>
      </w:r>
      <w:r w:rsidR="00610C45">
        <w:t xml:space="preserve"> all modules are installed</w:t>
      </w:r>
      <w:r>
        <w:t>, run grunt serve</w:t>
      </w:r>
    </w:p>
    <w:p w14:paraId="11A1B945" w14:textId="729EFCB7" w:rsidR="000C2D35" w:rsidRDefault="00745150" w:rsidP="000C2D35">
      <w:pPr>
        <w:pStyle w:val="ListNumber"/>
      </w:pPr>
      <w:r>
        <w:t>The app will be open at “http://localhost:5000” or “http://0.0.0.</w:t>
      </w:r>
      <w:r>
        <w:tab/>
        <w:t>0:5000”</w:t>
      </w:r>
    </w:p>
    <w:p w14:paraId="5851EB1F" w14:textId="2C384F38" w:rsidR="000C2D35" w:rsidRDefault="00F215BE" w:rsidP="000C2D35">
      <w:pPr>
        <w:pStyle w:val="ListNumber"/>
      </w:pPr>
      <w:r>
        <w:t>Configure the edge IP address and other app generic</w:t>
      </w:r>
      <w:bookmarkStart w:id="0" w:name="_GoBack"/>
      <w:bookmarkEnd w:id="0"/>
      <w:r>
        <w:t xml:space="preserve"> values </w:t>
      </w:r>
      <w:r w:rsidR="000C2D35">
        <w:t>in client</w:t>
      </w:r>
      <w:r w:rsidR="00310157">
        <w:t>/app/</w:t>
      </w:r>
      <w:r w:rsidR="008B1CC9">
        <w:t>locale</w:t>
      </w:r>
      <w:r w:rsidR="00310157">
        <w:t>/</w:t>
      </w:r>
      <w:r w:rsidR="008B1CC9">
        <w:t>config</w:t>
      </w:r>
      <w:r w:rsidR="00310157">
        <w:t>.js</w:t>
      </w:r>
    </w:p>
    <w:p w14:paraId="0227ADB3" w14:textId="77777777" w:rsidR="00A53853" w:rsidRDefault="00A53853" w:rsidP="000B0B10">
      <w:pPr>
        <w:pStyle w:val="ListNumber"/>
        <w:numPr>
          <w:ilvl w:val="0"/>
          <w:numId w:val="0"/>
        </w:numPr>
        <w:ind w:left="432"/>
      </w:pPr>
    </w:p>
    <w:p w14:paraId="5A6D3EA6" w14:textId="10D34337" w:rsidR="005828DB" w:rsidRDefault="004B6682" w:rsidP="000B0B10">
      <w:pPr>
        <w:pStyle w:val="ListNumber"/>
        <w:numPr>
          <w:ilvl w:val="0"/>
          <w:numId w:val="0"/>
        </w:numPr>
        <w:ind w:left="432"/>
      </w:pPr>
      <w:r>
        <w:lastRenderedPageBreak/>
        <w:t>If there are any errors, plea</w:t>
      </w:r>
      <w:r w:rsidR="002448EE">
        <w:t>se mail me at brittopush@ufl.edu</w:t>
      </w:r>
    </w:p>
    <w:sectPr w:rsidR="005828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9026A" w14:textId="77777777" w:rsidR="00344A2F" w:rsidRDefault="00344A2F">
      <w:pPr>
        <w:spacing w:after="0" w:line="240" w:lineRule="auto"/>
      </w:pPr>
      <w:r>
        <w:separator/>
      </w:r>
    </w:p>
    <w:p w14:paraId="761E6902" w14:textId="77777777" w:rsidR="00344A2F" w:rsidRDefault="00344A2F"/>
    <w:p w14:paraId="07AF5D07" w14:textId="77777777" w:rsidR="00344A2F" w:rsidRDefault="00344A2F"/>
  </w:endnote>
  <w:endnote w:type="continuationSeparator" w:id="0">
    <w:p w14:paraId="5D864F3F" w14:textId="77777777" w:rsidR="00344A2F" w:rsidRDefault="00344A2F">
      <w:pPr>
        <w:spacing w:after="0" w:line="240" w:lineRule="auto"/>
      </w:pPr>
      <w:r>
        <w:continuationSeparator/>
      </w:r>
    </w:p>
    <w:p w14:paraId="049AFCD5" w14:textId="77777777" w:rsidR="00344A2F" w:rsidRDefault="00344A2F"/>
    <w:p w14:paraId="48E21BCB" w14:textId="77777777" w:rsidR="00344A2F" w:rsidRDefault="00344A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28EDA" w14:textId="77777777" w:rsidR="005828DB" w:rsidRDefault="005828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4A0CC" w14:textId="77777777" w:rsidR="005828DB" w:rsidRDefault="00663C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5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4BE4C" w14:textId="77777777" w:rsidR="005828DB" w:rsidRDefault="005828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10D92" w14:textId="77777777" w:rsidR="00344A2F" w:rsidRDefault="00344A2F">
      <w:pPr>
        <w:spacing w:after="0" w:line="240" w:lineRule="auto"/>
      </w:pPr>
      <w:r>
        <w:separator/>
      </w:r>
    </w:p>
    <w:p w14:paraId="304267AB" w14:textId="77777777" w:rsidR="00344A2F" w:rsidRDefault="00344A2F"/>
    <w:p w14:paraId="7E8FC57D" w14:textId="77777777" w:rsidR="00344A2F" w:rsidRDefault="00344A2F"/>
  </w:footnote>
  <w:footnote w:type="continuationSeparator" w:id="0">
    <w:p w14:paraId="26DD3618" w14:textId="77777777" w:rsidR="00344A2F" w:rsidRDefault="00344A2F">
      <w:pPr>
        <w:spacing w:after="0" w:line="240" w:lineRule="auto"/>
      </w:pPr>
      <w:r>
        <w:continuationSeparator/>
      </w:r>
    </w:p>
    <w:p w14:paraId="0F710F10" w14:textId="77777777" w:rsidR="00344A2F" w:rsidRDefault="00344A2F"/>
    <w:p w14:paraId="7F5B9234" w14:textId="77777777" w:rsidR="00344A2F" w:rsidRDefault="00344A2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E7965" w14:textId="77777777" w:rsidR="005828DB" w:rsidRDefault="005828D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FC446" w14:textId="77777777" w:rsidR="005828DB" w:rsidRDefault="005828D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63009" w14:textId="77777777" w:rsidR="005828DB" w:rsidRDefault="005828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F6D84440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46E16"/>
    <w:multiLevelType w:val="multilevel"/>
    <w:tmpl w:val="3E5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53"/>
    <w:rsid w:val="000121EB"/>
    <w:rsid w:val="000B0B10"/>
    <w:rsid w:val="000C2D35"/>
    <w:rsid w:val="0019187E"/>
    <w:rsid w:val="001B4FA1"/>
    <w:rsid w:val="001B6C1F"/>
    <w:rsid w:val="001D2AC4"/>
    <w:rsid w:val="001F132A"/>
    <w:rsid w:val="002448EE"/>
    <w:rsid w:val="00297D0F"/>
    <w:rsid w:val="00310157"/>
    <w:rsid w:val="00344A2F"/>
    <w:rsid w:val="0036057C"/>
    <w:rsid w:val="003D03A7"/>
    <w:rsid w:val="003E0821"/>
    <w:rsid w:val="00400A0A"/>
    <w:rsid w:val="00492E77"/>
    <w:rsid w:val="004B6682"/>
    <w:rsid w:val="0052670B"/>
    <w:rsid w:val="005828DB"/>
    <w:rsid w:val="00610C45"/>
    <w:rsid w:val="00663CC9"/>
    <w:rsid w:val="00745150"/>
    <w:rsid w:val="0075289D"/>
    <w:rsid w:val="00775A87"/>
    <w:rsid w:val="00822647"/>
    <w:rsid w:val="00851F2A"/>
    <w:rsid w:val="008668B3"/>
    <w:rsid w:val="008B1CC9"/>
    <w:rsid w:val="00996588"/>
    <w:rsid w:val="009D33D8"/>
    <w:rsid w:val="009E3C8D"/>
    <w:rsid w:val="00A53853"/>
    <w:rsid w:val="00A659F9"/>
    <w:rsid w:val="00A90668"/>
    <w:rsid w:val="00AB2086"/>
    <w:rsid w:val="00B724D7"/>
    <w:rsid w:val="00BA65AE"/>
    <w:rsid w:val="00BC09A1"/>
    <w:rsid w:val="00C8130A"/>
    <w:rsid w:val="00CE2953"/>
    <w:rsid w:val="00D24112"/>
    <w:rsid w:val="00D53FB0"/>
    <w:rsid w:val="00DA6941"/>
    <w:rsid w:val="00E94F9C"/>
    <w:rsid w:val="00EC51FC"/>
    <w:rsid w:val="00F215BE"/>
    <w:rsid w:val="00F2427F"/>
    <w:rsid w:val="00F6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979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953"/>
    <w:rPr>
      <w:color w:val="8956A5" w:themeColor="followedHyperlink"/>
      <w:u w:val="single"/>
    </w:rPr>
  </w:style>
  <w:style w:type="paragraph" w:customStyle="1" w:styleId="p1">
    <w:name w:val="p1"/>
    <w:basedOn w:val="Normal"/>
    <w:rsid w:val="00D24112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D24112"/>
  </w:style>
  <w:style w:type="character" w:styleId="HTMLCode">
    <w:name w:val="HTML Code"/>
    <w:basedOn w:val="DefaultParagraphFont"/>
    <w:uiPriority w:val="99"/>
    <w:semiHidden/>
    <w:unhideWhenUsed/>
    <w:rsid w:val="0052670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ush/Library/Containers/com.microsoft.Word/Data/Library/Caches/1033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0CCF4E-D1C1-9241-9294-6487C18F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30</TotalTime>
  <Pages>3</Pages>
  <Words>237</Words>
  <Characters>1354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Britto,Pushparaj</dc:creator>
  <cp:keywords/>
  <dc:description/>
  <cp:lastModifiedBy>Britto,Pushparaj</cp:lastModifiedBy>
  <cp:revision>108</cp:revision>
  <dcterms:created xsi:type="dcterms:W3CDTF">2016-11-27T22:52:00Z</dcterms:created>
  <dcterms:modified xsi:type="dcterms:W3CDTF">2016-11-28T20:56:00Z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